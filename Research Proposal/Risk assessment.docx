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7A89" w14:textId="77777777" w:rsidR="00552E6C" w:rsidRPr="00E90827" w:rsidRDefault="004F674E" w:rsidP="005B0744">
      <w:pPr>
        <w:pStyle w:val="NoSpacing"/>
        <w:rPr>
          <w:sz w:val="28"/>
        </w:rPr>
      </w:pPr>
      <w:r w:rsidRPr="00E90827">
        <w:rPr>
          <w:sz w:val="28"/>
        </w:rPr>
        <w:t xml:space="preserve">Risk assessment </w:t>
      </w:r>
    </w:p>
    <w:tbl>
      <w:tblPr>
        <w:tblStyle w:val="TableGrid"/>
        <w:tblW w:w="1456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085"/>
        <w:gridCol w:w="4358"/>
        <w:gridCol w:w="2282"/>
        <w:gridCol w:w="1156"/>
        <w:gridCol w:w="3686"/>
      </w:tblGrid>
      <w:tr w:rsidR="006F7483" w:rsidRPr="00B90263" w14:paraId="3471BB8E" w14:textId="77777777" w:rsidTr="00AE6C77">
        <w:trPr>
          <w:trHeight w:val="1131"/>
        </w:trPr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3B159470" w14:textId="77777777" w:rsidR="006F7483" w:rsidRPr="00AC7A8F" w:rsidRDefault="006F7483" w:rsidP="00AE6C77">
            <w:pPr>
              <w:rPr>
                <w:rStyle w:val="Strong"/>
              </w:rPr>
            </w:pPr>
            <w:r>
              <w:rPr>
                <w:rStyle w:val="Strong"/>
              </w:rPr>
              <w:t>Description of activity / area being assessed</w:t>
            </w:r>
          </w:p>
        </w:tc>
        <w:tc>
          <w:tcPr>
            <w:tcW w:w="6640" w:type="dxa"/>
            <w:gridSpan w:val="2"/>
            <w:shd w:val="clear" w:color="auto" w:fill="FFFFFF" w:themeFill="background1"/>
          </w:tcPr>
          <w:p w14:paraId="16AC1CF1" w14:textId="77777777" w:rsidR="006F7483" w:rsidRDefault="002F604F" w:rsidP="00EC58A2">
            <w:pPr>
              <w:rPr>
                <w:rStyle w:val="Strong"/>
                <w:bCs w:val="0"/>
              </w:rPr>
            </w:pPr>
            <w:r w:rsidRPr="008C2B04">
              <w:rPr>
                <w:rStyle w:val="Strong"/>
                <w:bCs w:val="0"/>
              </w:rPr>
              <w:t>A permissioned blockchain prototype facilitating banking record interoperability</w:t>
            </w:r>
            <w:r w:rsidRPr="008C2B04">
              <w:rPr>
                <w:rStyle w:val="Strong"/>
                <w:bCs w:val="0"/>
              </w:rPr>
              <w:t xml:space="preserve"> interview data collection.</w:t>
            </w:r>
          </w:p>
          <w:p w14:paraId="7F0AAB47" w14:textId="77777777" w:rsidR="00C14897" w:rsidRDefault="00C14897" w:rsidP="00EC58A2">
            <w:pPr>
              <w:rPr>
                <w:rStyle w:val="Strong"/>
                <w:bCs w:val="0"/>
              </w:rPr>
            </w:pPr>
          </w:p>
          <w:p w14:paraId="45EC6F25" w14:textId="3DAA042C" w:rsidR="00C14897" w:rsidRPr="00DD0729" w:rsidRDefault="00184A6A" w:rsidP="00EC58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All interviews in this research project will be performed online via Zoom</w:t>
            </w:r>
            <w:r w:rsidR="00461C48">
              <w:rPr>
                <w:rStyle w:val="Strong"/>
                <w:b w:val="0"/>
              </w:rPr>
              <w:t xml:space="preserve">. Interviewees will not be required to travel to and from </w:t>
            </w:r>
            <w:r w:rsidR="00D27889">
              <w:rPr>
                <w:rStyle w:val="Strong"/>
                <w:b w:val="0"/>
              </w:rPr>
              <w:t>any location.</w:t>
            </w:r>
          </w:p>
        </w:tc>
        <w:tc>
          <w:tcPr>
            <w:tcW w:w="1156" w:type="dxa"/>
            <w:shd w:val="clear" w:color="auto" w:fill="F2F2F2" w:themeFill="background1" w:themeFillShade="F2"/>
            <w:vAlign w:val="center"/>
          </w:tcPr>
          <w:p w14:paraId="1A70ABD8" w14:textId="77777777" w:rsidR="006F7483" w:rsidRPr="00AC7A8F" w:rsidRDefault="006F7483" w:rsidP="004847AB">
            <w:pPr>
              <w:rPr>
                <w:rStyle w:val="Strong"/>
              </w:rPr>
            </w:pPr>
            <w:r>
              <w:rPr>
                <w:rStyle w:val="Strong"/>
              </w:rPr>
              <w:t>Location</w:t>
            </w:r>
          </w:p>
        </w:tc>
        <w:tc>
          <w:tcPr>
            <w:tcW w:w="3686" w:type="dxa"/>
            <w:shd w:val="clear" w:color="auto" w:fill="FFFFFF" w:themeFill="background1"/>
          </w:tcPr>
          <w:p w14:paraId="6F7D494B" w14:textId="1B813707" w:rsidR="006F7483" w:rsidRPr="006F7483" w:rsidRDefault="008839E8" w:rsidP="00EC58A2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Online</w:t>
            </w:r>
          </w:p>
        </w:tc>
      </w:tr>
      <w:tr w:rsidR="00EC58A2" w:rsidRPr="00B90263" w14:paraId="54843972" w14:textId="77777777" w:rsidTr="00AE6C77">
        <w:trPr>
          <w:trHeight w:val="709"/>
        </w:trPr>
        <w:tc>
          <w:tcPr>
            <w:tcW w:w="3085" w:type="dxa"/>
            <w:shd w:val="clear" w:color="auto" w:fill="F2F2F2" w:themeFill="background1" w:themeFillShade="F2"/>
          </w:tcPr>
          <w:p w14:paraId="0A35136D" w14:textId="77777777" w:rsidR="00EC58A2" w:rsidRPr="00EC58A2" w:rsidRDefault="00EC58A2" w:rsidP="006F7483">
            <w:pPr>
              <w:spacing w:before="120" w:after="120"/>
              <w:rPr>
                <w:rStyle w:val="Strong"/>
              </w:rPr>
            </w:pPr>
            <w:r w:rsidRPr="00AC7A8F">
              <w:rPr>
                <w:rStyle w:val="Strong"/>
              </w:rPr>
              <w:t>Manager responsible</w:t>
            </w:r>
          </w:p>
        </w:tc>
        <w:tc>
          <w:tcPr>
            <w:tcW w:w="4358" w:type="dxa"/>
            <w:shd w:val="clear" w:color="auto" w:fill="FFFFFF" w:themeFill="background1"/>
          </w:tcPr>
          <w:p w14:paraId="3136F219" w14:textId="2194C919" w:rsidR="00EC58A2" w:rsidRPr="00B90263" w:rsidRDefault="002C20DC" w:rsidP="006F7483">
            <w:pPr>
              <w:spacing w:before="120" w:after="120"/>
            </w:pPr>
            <w:r>
              <w:t>Anrich Werner Potgieter</w:t>
            </w:r>
            <w:r w:rsidR="00DD3F05">
              <w:t xml:space="preserve"> (Researcher)</w:t>
            </w:r>
          </w:p>
        </w:tc>
        <w:tc>
          <w:tcPr>
            <w:tcW w:w="2282" w:type="dxa"/>
            <w:shd w:val="clear" w:color="auto" w:fill="F2F2F2" w:themeFill="background1" w:themeFillShade="F2"/>
            <w:vAlign w:val="center"/>
          </w:tcPr>
          <w:p w14:paraId="23F27716" w14:textId="77777777" w:rsidR="00EC58A2" w:rsidRPr="00AC7A8F" w:rsidRDefault="00EC58A2" w:rsidP="00AE6C77">
            <w:pPr>
              <w:spacing w:before="120" w:after="120"/>
              <w:rPr>
                <w:rStyle w:val="Strong"/>
              </w:rPr>
            </w:pPr>
            <w:r>
              <w:rPr>
                <w:rStyle w:val="Strong"/>
              </w:rPr>
              <w:t>Signature &amp; date</w:t>
            </w:r>
          </w:p>
        </w:tc>
        <w:tc>
          <w:tcPr>
            <w:tcW w:w="4842" w:type="dxa"/>
            <w:gridSpan w:val="2"/>
            <w:shd w:val="clear" w:color="auto" w:fill="FFFFFF" w:themeFill="background1"/>
          </w:tcPr>
          <w:p w14:paraId="27CF3DD7" w14:textId="77777777" w:rsidR="00EC58A2" w:rsidRPr="00E90827" w:rsidRDefault="00EC58A2" w:rsidP="006F7483">
            <w:pPr>
              <w:spacing w:before="120" w:after="120"/>
              <w:rPr>
                <w:rStyle w:val="Strong"/>
                <w:b w:val="0"/>
              </w:rPr>
            </w:pPr>
          </w:p>
        </w:tc>
      </w:tr>
      <w:tr w:rsidR="00EC58A2" w:rsidRPr="00B90263" w14:paraId="7FD56ECD" w14:textId="77777777" w:rsidTr="00AE6C77">
        <w:tc>
          <w:tcPr>
            <w:tcW w:w="3085" w:type="dxa"/>
            <w:shd w:val="clear" w:color="auto" w:fill="F2F2F2" w:themeFill="background1" w:themeFillShade="F2"/>
            <w:vAlign w:val="center"/>
          </w:tcPr>
          <w:p w14:paraId="6F9CAA2B" w14:textId="77777777" w:rsidR="00EC58A2" w:rsidRPr="00AC7A8F" w:rsidRDefault="00EC58A2" w:rsidP="00AE6C77">
            <w:pPr>
              <w:spacing w:before="120" w:after="120"/>
              <w:rPr>
                <w:rStyle w:val="Strong"/>
              </w:rPr>
            </w:pPr>
            <w:r w:rsidRPr="00AC7A8F">
              <w:rPr>
                <w:rStyle w:val="Strong"/>
              </w:rPr>
              <w:t>Assessed by</w:t>
            </w:r>
            <w:r>
              <w:rPr>
                <w:rStyle w:val="Strong"/>
              </w:rPr>
              <w:t xml:space="preserve"> (name &amp; role)</w:t>
            </w:r>
          </w:p>
        </w:tc>
        <w:tc>
          <w:tcPr>
            <w:tcW w:w="4358" w:type="dxa"/>
            <w:shd w:val="clear" w:color="auto" w:fill="FFFFFF" w:themeFill="background1"/>
          </w:tcPr>
          <w:p w14:paraId="68393911" w14:textId="4F72348C" w:rsidR="00EC58A2" w:rsidRPr="00E90827" w:rsidRDefault="00264223" w:rsidP="006F7483">
            <w:pPr>
              <w:spacing w:before="120" w:after="120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Dr Imtiaz Kahn</w:t>
            </w:r>
            <w:r w:rsidR="00DD3F05">
              <w:rPr>
                <w:rStyle w:val="Strong"/>
                <w:b w:val="0"/>
              </w:rPr>
              <w:t xml:space="preserve"> (Dissertation Supervisor)</w:t>
            </w:r>
          </w:p>
        </w:tc>
        <w:tc>
          <w:tcPr>
            <w:tcW w:w="2282" w:type="dxa"/>
            <w:shd w:val="clear" w:color="auto" w:fill="F2F2F2" w:themeFill="background1" w:themeFillShade="F2"/>
            <w:vAlign w:val="center"/>
          </w:tcPr>
          <w:p w14:paraId="764F2E58" w14:textId="77777777" w:rsidR="00EC58A2" w:rsidRPr="00AC7A8F" w:rsidRDefault="00EC58A2" w:rsidP="00AE6C77">
            <w:pPr>
              <w:spacing w:before="120" w:after="120"/>
              <w:rPr>
                <w:rStyle w:val="Strong"/>
              </w:rPr>
            </w:pPr>
            <w:r>
              <w:rPr>
                <w:rStyle w:val="Strong"/>
              </w:rPr>
              <w:t>Signature &amp;</w:t>
            </w:r>
            <w:r w:rsidR="00BE5DD1">
              <w:rPr>
                <w:rStyle w:val="Strong"/>
              </w:rPr>
              <w:t xml:space="preserve"> assessment</w:t>
            </w:r>
            <w:r>
              <w:rPr>
                <w:rStyle w:val="Strong"/>
              </w:rPr>
              <w:t xml:space="preserve"> date</w:t>
            </w:r>
          </w:p>
        </w:tc>
        <w:tc>
          <w:tcPr>
            <w:tcW w:w="4842" w:type="dxa"/>
            <w:gridSpan w:val="2"/>
            <w:shd w:val="clear" w:color="auto" w:fill="FFFFFF" w:themeFill="background1"/>
          </w:tcPr>
          <w:p w14:paraId="56B1D8C2" w14:textId="77777777" w:rsidR="00EC58A2" w:rsidRPr="00E90827" w:rsidRDefault="00EC58A2" w:rsidP="006F7483">
            <w:pPr>
              <w:spacing w:before="120" w:after="120"/>
              <w:rPr>
                <w:rStyle w:val="Strong"/>
                <w:b w:val="0"/>
              </w:rPr>
            </w:pPr>
          </w:p>
        </w:tc>
      </w:tr>
    </w:tbl>
    <w:p w14:paraId="3A08B6FE" w14:textId="77777777" w:rsidR="004F674E" w:rsidRPr="003916DA" w:rsidRDefault="004F674E">
      <w:pPr>
        <w:rPr>
          <w:rFonts w:cs="Arial"/>
          <w:b/>
        </w:rPr>
      </w:pPr>
    </w:p>
    <w:tbl>
      <w:tblPr>
        <w:tblStyle w:val="TableGrid"/>
        <w:tblW w:w="5139" w:type="pct"/>
        <w:tblLook w:val="04A0" w:firstRow="1" w:lastRow="0" w:firstColumn="1" w:lastColumn="0" w:noHBand="0" w:noVBand="1"/>
      </w:tblPr>
      <w:tblGrid>
        <w:gridCol w:w="2581"/>
        <w:gridCol w:w="1844"/>
        <w:gridCol w:w="2736"/>
        <w:gridCol w:w="1011"/>
        <w:gridCol w:w="2372"/>
        <w:gridCol w:w="1133"/>
        <w:gridCol w:w="1136"/>
        <w:gridCol w:w="1523"/>
      </w:tblGrid>
      <w:tr w:rsidR="006F7483" w:rsidRPr="00AC7A8F" w14:paraId="51A95857" w14:textId="77777777" w:rsidTr="00AE6C77">
        <w:trPr>
          <w:tblHeader/>
        </w:trPr>
        <w:tc>
          <w:tcPr>
            <w:tcW w:w="901" w:type="pct"/>
            <w:shd w:val="clear" w:color="auto" w:fill="D9D9D9" w:themeFill="background1" w:themeFillShade="D9"/>
          </w:tcPr>
          <w:p w14:paraId="7B610650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Hazard</w:t>
            </w:r>
            <w:r>
              <w:rPr>
                <w:rStyle w:val="Strong"/>
              </w:rPr>
              <w:t xml:space="preserve"> (H)</w:t>
            </w:r>
          </w:p>
          <w:p w14:paraId="543C154F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hazardous event</w:t>
            </w:r>
            <w:r>
              <w:rPr>
                <w:rStyle w:val="Strong"/>
              </w:rPr>
              <w:t xml:space="preserve"> (HE)</w:t>
            </w:r>
          </w:p>
          <w:p w14:paraId="200A676B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consequence</w:t>
            </w:r>
            <w:r>
              <w:rPr>
                <w:rStyle w:val="Strong"/>
              </w:rPr>
              <w:t xml:space="preserve"> (C)</w:t>
            </w:r>
          </w:p>
        </w:tc>
        <w:tc>
          <w:tcPr>
            <w:tcW w:w="644" w:type="pct"/>
            <w:shd w:val="clear" w:color="auto" w:fill="D9D9D9" w:themeFill="background1" w:themeFillShade="D9"/>
          </w:tcPr>
          <w:p w14:paraId="4A2E470B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Who might be harmed</w:t>
            </w:r>
          </w:p>
        </w:tc>
        <w:tc>
          <w:tcPr>
            <w:tcW w:w="955" w:type="pct"/>
            <w:shd w:val="clear" w:color="auto" w:fill="D9D9D9" w:themeFill="background1" w:themeFillShade="D9"/>
          </w:tcPr>
          <w:p w14:paraId="6C683C4C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Current controls</w:t>
            </w:r>
          </w:p>
        </w:tc>
        <w:tc>
          <w:tcPr>
            <w:tcW w:w="347" w:type="pct"/>
            <w:shd w:val="clear" w:color="auto" w:fill="D9D9D9" w:themeFill="background1" w:themeFillShade="D9"/>
          </w:tcPr>
          <w:p w14:paraId="75DE1E80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Current risk</w:t>
            </w:r>
          </w:p>
          <w:p w14:paraId="65450E1B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proofErr w:type="spellStart"/>
            <w:r w:rsidRPr="00AC7A8F">
              <w:rPr>
                <w:rStyle w:val="Strong"/>
              </w:rPr>
              <w:t>LxC</w:t>
            </w:r>
            <w:proofErr w:type="spellEnd"/>
            <w:r w:rsidRPr="00AC7A8F">
              <w:rPr>
                <w:rStyle w:val="Strong"/>
              </w:rPr>
              <w:t>=R</w:t>
            </w:r>
          </w:p>
        </w:tc>
        <w:tc>
          <w:tcPr>
            <w:tcW w:w="828" w:type="pct"/>
            <w:shd w:val="clear" w:color="auto" w:fill="D9D9D9" w:themeFill="background1" w:themeFillShade="D9"/>
          </w:tcPr>
          <w:p w14:paraId="253B1A85" w14:textId="77777777" w:rsidR="006F7483" w:rsidRPr="00AC7A8F" w:rsidRDefault="006F7483" w:rsidP="004F674E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Additional controls</w:t>
            </w:r>
            <w:r>
              <w:rPr>
                <w:rStyle w:val="Strong"/>
              </w:rPr>
              <w:t xml:space="preserve"> needed to reduce risk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67752BB1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 xml:space="preserve">Residual </w:t>
            </w:r>
          </w:p>
          <w:p w14:paraId="151A1B2A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 w:rsidRPr="00AC7A8F">
              <w:rPr>
                <w:rStyle w:val="Strong"/>
              </w:rPr>
              <w:t>risk</w:t>
            </w:r>
          </w:p>
          <w:p w14:paraId="2590E962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proofErr w:type="spellStart"/>
            <w:r w:rsidRPr="00AC7A8F">
              <w:rPr>
                <w:rStyle w:val="Strong"/>
              </w:rPr>
              <w:t>LxC</w:t>
            </w:r>
            <w:proofErr w:type="spellEnd"/>
            <w:r w:rsidRPr="00AC7A8F">
              <w:rPr>
                <w:rStyle w:val="Strong"/>
              </w:rPr>
              <w:t>=R</w:t>
            </w:r>
          </w:p>
        </w:tc>
        <w:tc>
          <w:tcPr>
            <w:tcW w:w="397" w:type="pct"/>
            <w:shd w:val="clear" w:color="auto" w:fill="D9D9D9" w:themeFill="background1" w:themeFillShade="D9"/>
          </w:tcPr>
          <w:p w14:paraId="4356273F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 xml:space="preserve">Target </w:t>
            </w:r>
            <w:r w:rsidRPr="00AC7A8F">
              <w:rPr>
                <w:rStyle w:val="Strong"/>
              </w:rPr>
              <w:t xml:space="preserve">Date </w:t>
            </w:r>
          </w:p>
          <w:p w14:paraId="5B2C8323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</w:p>
        </w:tc>
        <w:tc>
          <w:tcPr>
            <w:tcW w:w="532" w:type="pct"/>
            <w:shd w:val="clear" w:color="auto" w:fill="D9D9D9" w:themeFill="background1" w:themeFillShade="D9"/>
          </w:tcPr>
          <w:p w14:paraId="55AFBB18" w14:textId="77777777" w:rsidR="006F7483" w:rsidRPr="00AC7A8F" w:rsidRDefault="006F7483" w:rsidP="00675E75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Date achieved</w:t>
            </w:r>
          </w:p>
        </w:tc>
      </w:tr>
      <w:tr w:rsidR="006F7483" w:rsidRPr="003916DA" w14:paraId="1889A107" w14:textId="77777777" w:rsidTr="00AE6C77">
        <w:tc>
          <w:tcPr>
            <w:tcW w:w="901" w:type="pct"/>
          </w:tcPr>
          <w:p w14:paraId="68AEEC87" w14:textId="55D9CD4F" w:rsidR="006F7483" w:rsidRPr="00F20E3D" w:rsidRDefault="006F7483" w:rsidP="006F7483">
            <w:pPr>
              <w:spacing w:before="120" w:after="120"/>
              <w:rPr>
                <w:rStyle w:val="Strong"/>
                <w:bCs w:val="0"/>
              </w:rPr>
            </w:pPr>
          </w:p>
        </w:tc>
        <w:tc>
          <w:tcPr>
            <w:tcW w:w="644" w:type="pct"/>
          </w:tcPr>
          <w:p w14:paraId="19B4D89A" w14:textId="477FC32E" w:rsidR="006F7483" w:rsidRPr="00E90827" w:rsidRDefault="006F7483" w:rsidP="006F7483">
            <w:pPr>
              <w:spacing w:before="120" w:after="120"/>
            </w:pPr>
          </w:p>
        </w:tc>
        <w:tc>
          <w:tcPr>
            <w:tcW w:w="955" w:type="pct"/>
          </w:tcPr>
          <w:p w14:paraId="49E65274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347" w:type="pct"/>
          </w:tcPr>
          <w:p w14:paraId="23F6030F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828" w:type="pct"/>
          </w:tcPr>
          <w:p w14:paraId="2FE024E7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395" w:type="pct"/>
          </w:tcPr>
          <w:p w14:paraId="44F46C36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397" w:type="pct"/>
          </w:tcPr>
          <w:p w14:paraId="6FE83998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532" w:type="pct"/>
          </w:tcPr>
          <w:p w14:paraId="3AF65E3A" w14:textId="77777777" w:rsidR="006F7483" w:rsidRPr="00E90827" w:rsidRDefault="006F7483" w:rsidP="006F7483">
            <w:pPr>
              <w:spacing w:before="120" w:after="120"/>
            </w:pPr>
          </w:p>
        </w:tc>
      </w:tr>
      <w:tr w:rsidR="006F7483" w:rsidRPr="003916DA" w14:paraId="259CBCB9" w14:textId="77777777" w:rsidTr="00AE6C77">
        <w:tc>
          <w:tcPr>
            <w:tcW w:w="901" w:type="pct"/>
          </w:tcPr>
          <w:p w14:paraId="72F347BB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644" w:type="pct"/>
          </w:tcPr>
          <w:p w14:paraId="7A13C7FE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955" w:type="pct"/>
          </w:tcPr>
          <w:p w14:paraId="63EC4D3D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347" w:type="pct"/>
          </w:tcPr>
          <w:p w14:paraId="7B5C01A3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828" w:type="pct"/>
          </w:tcPr>
          <w:p w14:paraId="13B7BA50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395" w:type="pct"/>
          </w:tcPr>
          <w:p w14:paraId="0A73385A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397" w:type="pct"/>
          </w:tcPr>
          <w:p w14:paraId="01458B66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532" w:type="pct"/>
          </w:tcPr>
          <w:p w14:paraId="64016C18" w14:textId="77777777" w:rsidR="006F7483" w:rsidRPr="00E90827" w:rsidRDefault="006F7483" w:rsidP="006F7483">
            <w:pPr>
              <w:spacing w:before="120" w:after="120"/>
            </w:pPr>
          </w:p>
        </w:tc>
      </w:tr>
      <w:tr w:rsidR="006F7483" w:rsidRPr="003916DA" w14:paraId="6F414B4E" w14:textId="77777777" w:rsidTr="00AE6C77">
        <w:tc>
          <w:tcPr>
            <w:tcW w:w="901" w:type="pct"/>
          </w:tcPr>
          <w:p w14:paraId="0900C8A5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644" w:type="pct"/>
          </w:tcPr>
          <w:p w14:paraId="7E1E27B2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955" w:type="pct"/>
          </w:tcPr>
          <w:p w14:paraId="65E5DBFC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347" w:type="pct"/>
          </w:tcPr>
          <w:p w14:paraId="3E354A5C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828" w:type="pct"/>
          </w:tcPr>
          <w:p w14:paraId="1D726FE9" w14:textId="77777777" w:rsidR="006F7483" w:rsidRPr="00E90827" w:rsidRDefault="006F7483" w:rsidP="006F7483">
            <w:pPr>
              <w:spacing w:before="120" w:after="120"/>
            </w:pPr>
          </w:p>
        </w:tc>
        <w:tc>
          <w:tcPr>
            <w:tcW w:w="395" w:type="pct"/>
          </w:tcPr>
          <w:p w14:paraId="4A3BF1DF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397" w:type="pct"/>
          </w:tcPr>
          <w:p w14:paraId="78BAC2A3" w14:textId="77777777" w:rsidR="006F7483" w:rsidRPr="00E90827" w:rsidRDefault="006F7483" w:rsidP="00E90827">
            <w:pPr>
              <w:spacing w:before="120" w:after="120"/>
              <w:jc w:val="center"/>
            </w:pPr>
          </w:p>
        </w:tc>
        <w:tc>
          <w:tcPr>
            <w:tcW w:w="532" w:type="pct"/>
          </w:tcPr>
          <w:p w14:paraId="2FC9E41F" w14:textId="77777777" w:rsidR="006F7483" w:rsidRPr="00E90827" w:rsidRDefault="006F7483" w:rsidP="006F7483">
            <w:pPr>
              <w:spacing w:before="120" w:after="120"/>
            </w:pPr>
          </w:p>
        </w:tc>
      </w:tr>
    </w:tbl>
    <w:p w14:paraId="36F2EB91" w14:textId="77777777" w:rsidR="004F674E" w:rsidRDefault="008B0000">
      <w:pPr>
        <w:rPr>
          <w:rFonts w:cs="Arial"/>
        </w:rPr>
      </w:pPr>
      <w:r w:rsidRPr="008B0000">
        <w:rPr>
          <w:rFonts w:cs="Arial"/>
        </w:rPr>
        <w:t>Add more rows</w:t>
      </w:r>
      <w:r w:rsidR="006F7483">
        <w:rPr>
          <w:rFonts w:cs="Arial"/>
        </w:rPr>
        <w:t xml:space="preserve"> if needed</w:t>
      </w:r>
    </w:p>
    <w:p w14:paraId="2043F9D0" w14:textId="77777777" w:rsidR="006F7483" w:rsidRDefault="006F7483">
      <w:pPr>
        <w:rPr>
          <w:rFonts w:cs="Arial"/>
        </w:rPr>
      </w:pPr>
    </w:p>
    <w:p w14:paraId="6AD355C2" w14:textId="77777777" w:rsidR="006F7483" w:rsidRPr="00C725C4" w:rsidRDefault="00C725C4" w:rsidP="006F7483">
      <w:pPr>
        <w:pStyle w:val="NoSpacing"/>
        <w:rPr>
          <w:b w:val="0"/>
        </w:rPr>
      </w:pPr>
      <w:r>
        <w:t xml:space="preserve">Periodic </w:t>
      </w:r>
      <w:r w:rsidR="006F7483" w:rsidRPr="006F7483">
        <w:t>Review</w:t>
      </w:r>
      <w:r>
        <w:t xml:space="preserve"> </w:t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2660"/>
        <w:gridCol w:w="2551"/>
        <w:gridCol w:w="2552"/>
        <w:gridCol w:w="2268"/>
        <w:gridCol w:w="2268"/>
        <w:gridCol w:w="2268"/>
      </w:tblGrid>
      <w:tr w:rsidR="006F7483" w14:paraId="7A03F45C" w14:textId="77777777" w:rsidTr="00AE6C77">
        <w:tc>
          <w:tcPr>
            <w:tcW w:w="2660" w:type="dxa"/>
            <w:shd w:val="clear" w:color="auto" w:fill="F2F2F2" w:themeFill="background1" w:themeFillShade="F2"/>
          </w:tcPr>
          <w:p w14:paraId="488DF254" w14:textId="77777777" w:rsidR="006F7483" w:rsidRPr="006F7483" w:rsidRDefault="006F7483" w:rsidP="00AE6C77">
            <w:pPr>
              <w:rPr>
                <w:rFonts w:cs="Arial"/>
                <w:b/>
              </w:rPr>
            </w:pPr>
            <w:r w:rsidRPr="006F7483">
              <w:rPr>
                <w:rFonts w:cs="Arial"/>
                <w:b/>
              </w:rPr>
              <w:lastRenderedPageBreak/>
              <w:t>Review date:</w:t>
            </w:r>
          </w:p>
        </w:tc>
        <w:tc>
          <w:tcPr>
            <w:tcW w:w="2551" w:type="dxa"/>
          </w:tcPr>
          <w:p w14:paraId="08966E4A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552" w:type="dxa"/>
          </w:tcPr>
          <w:p w14:paraId="0E11C455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5AA5B43D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22006D51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056E7826" w14:textId="77777777" w:rsidR="006F7483" w:rsidRDefault="006F7483" w:rsidP="00AE6C77">
            <w:pPr>
              <w:rPr>
                <w:rFonts w:cs="Arial"/>
              </w:rPr>
            </w:pPr>
          </w:p>
        </w:tc>
      </w:tr>
      <w:tr w:rsidR="006F7483" w14:paraId="15D07743" w14:textId="77777777" w:rsidTr="00AE6C77">
        <w:tc>
          <w:tcPr>
            <w:tcW w:w="2660" w:type="dxa"/>
            <w:shd w:val="clear" w:color="auto" w:fill="F2F2F2" w:themeFill="background1" w:themeFillShade="F2"/>
          </w:tcPr>
          <w:p w14:paraId="04C27439" w14:textId="77777777" w:rsidR="006F7483" w:rsidRPr="006F7483" w:rsidRDefault="006F7483" w:rsidP="00AE6C77">
            <w:pPr>
              <w:rPr>
                <w:rFonts w:cs="Arial"/>
                <w:b/>
              </w:rPr>
            </w:pPr>
            <w:r w:rsidRPr="006F7483">
              <w:rPr>
                <w:rFonts w:cs="Arial"/>
                <w:b/>
              </w:rPr>
              <w:t>Review by:</w:t>
            </w:r>
          </w:p>
        </w:tc>
        <w:tc>
          <w:tcPr>
            <w:tcW w:w="2551" w:type="dxa"/>
          </w:tcPr>
          <w:p w14:paraId="32F1597E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552" w:type="dxa"/>
          </w:tcPr>
          <w:p w14:paraId="700305BF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F005B76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0BC18713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1A67A924" w14:textId="77777777" w:rsidR="006F7483" w:rsidRDefault="006F7483" w:rsidP="00AE6C77">
            <w:pPr>
              <w:rPr>
                <w:rFonts w:cs="Arial"/>
              </w:rPr>
            </w:pPr>
          </w:p>
        </w:tc>
      </w:tr>
      <w:tr w:rsidR="006F7483" w14:paraId="654845C0" w14:textId="77777777" w:rsidTr="00AE6C77">
        <w:tc>
          <w:tcPr>
            <w:tcW w:w="2660" w:type="dxa"/>
            <w:shd w:val="clear" w:color="auto" w:fill="F2F2F2" w:themeFill="background1" w:themeFillShade="F2"/>
          </w:tcPr>
          <w:p w14:paraId="797C0D1E" w14:textId="77777777" w:rsidR="006F7483" w:rsidRPr="006F7483" w:rsidRDefault="006F7483" w:rsidP="00AE6C77">
            <w:pPr>
              <w:rPr>
                <w:rFonts w:cs="Arial"/>
                <w:b/>
              </w:rPr>
            </w:pPr>
            <w:r w:rsidRPr="006F7483">
              <w:rPr>
                <w:rFonts w:cs="Arial"/>
                <w:b/>
              </w:rPr>
              <w:t>Signed:</w:t>
            </w:r>
          </w:p>
        </w:tc>
        <w:tc>
          <w:tcPr>
            <w:tcW w:w="2551" w:type="dxa"/>
          </w:tcPr>
          <w:p w14:paraId="2710388D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552" w:type="dxa"/>
          </w:tcPr>
          <w:p w14:paraId="34564E6B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6E0B2680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CD0EF37" w14:textId="77777777" w:rsidR="006F7483" w:rsidRDefault="006F7483" w:rsidP="00AE6C77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675EE6B" w14:textId="77777777" w:rsidR="006F7483" w:rsidRDefault="006F7483" w:rsidP="00AE6C77">
            <w:pPr>
              <w:rPr>
                <w:rFonts w:cs="Arial"/>
              </w:rPr>
            </w:pPr>
          </w:p>
        </w:tc>
      </w:tr>
    </w:tbl>
    <w:p w14:paraId="20A8D083" w14:textId="77777777" w:rsidR="006F7483" w:rsidRPr="008B0000" w:rsidRDefault="006F7483">
      <w:pPr>
        <w:rPr>
          <w:rFonts w:cs="Arial"/>
        </w:rPr>
      </w:pPr>
      <w:r>
        <w:rPr>
          <w:rFonts w:cs="Arial"/>
        </w:rPr>
        <w:t>If there are changes</w:t>
      </w:r>
      <w:r w:rsidR="00435DDD">
        <w:rPr>
          <w:rFonts w:cs="Arial"/>
        </w:rPr>
        <w:t>,</w:t>
      </w:r>
      <w:r>
        <w:rPr>
          <w:rFonts w:cs="Arial"/>
        </w:rPr>
        <w:t xml:space="preserve"> please save assessment as a new version and archive previous version.</w:t>
      </w:r>
    </w:p>
    <w:sectPr w:rsidR="006F7483" w:rsidRPr="008B0000" w:rsidSect="00AE6C77">
      <w:headerReference w:type="default" r:id="rId6"/>
      <w:headerReference w:type="first" r:id="rId7"/>
      <w:footerReference w:type="first" r:id="rId8"/>
      <w:pgSz w:w="16838" w:h="11906" w:orient="landscape"/>
      <w:pgMar w:top="986" w:right="1440" w:bottom="1440" w:left="1440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114D6" w14:textId="77777777" w:rsidR="006365A7" w:rsidRDefault="006365A7" w:rsidP="004F674E">
      <w:r>
        <w:separator/>
      </w:r>
    </w:p>
  </w:endnote>
  <w:endnote w:type="continuationSeparator" w:id="0">
    <w:p w14:paraId="7B3BD428" w14:textId="77777777" w:rsidR="006365A7" w:rsidRDefault="006365A7" w:rsidP="004F6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03CF6" w14:textId="77777777" w:rsidR="00AE6C77" w:rsidRPr="00BD2CB5" w:rsidRDefault="00AE6C77" w:rsidP="00AE6C77">
    <w:pPr>
      <w:pStyle w:val="Footer"/>
    </w:pPr>
    <w:r>
      <w:t>Ra-blank_v2 08/19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E90827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  <w:tbl>
    <w:tblPr>
      <w:tblStyle w:val="TableGrid"/>
      <w:tblW w:w="6326" w:type="dxa"/>
      <w:tblInd w:w="8741" w:type="dxa"/>
      <w:tblLook w:val="04A0" w:firstRow="1" w:lastRow="0" w:firstColumn="1" w:lastColumn="0" w:noHBand="0" w:noVBand="1"/>
    </w:tblPr>
    <w:tblGrid>
      <w:gridCol w:w="411"/>
      <w:gridCol w:w="1115"/>
      <w:gridCol w:w="1124"/>
      <w:gridCol w:w="830"/>
      <w:gridCol w:w="1008"/>
      <w:gridCol w:w="892"/>
      <w:gridCol w:w="946"/>
    </w:tblGrid>
    <w:tr w:rsidR="00AE6C77" w:rsidRPr="003916DA" w14:paraId="74C40AAB" w14:textId="77777777" w:rsidTr="00290604">
      <w:tc>
        <w:tcPr>
          <w:tcW w:w="0" w:type="auto"/>
          <w:vMerge w:val="restart"/>
          <w:textDirection w:val="btLr"/>
        </w:tcPr>
        <w:p w14:paraId="33EF865B" w14:textId="77777777" w:rsidR="00AE6C77" w:rsidRPr="00EC58A2" w:rsidRDefault="00AE6C77" w:rsidP="00290604">
          <w:pPr>
            <w:ind w:left="113" w:right="113"/>
            <w:jc w:val="center"/>
            <w:rPr>
              <w:rFonts w:cs="Arial"/>
              <w:b/>
              <w:sz w:val="16"/>
              <w:szCs w:val="16"/>
            </w:rPr>
          </w:pPr>
          <w:bookmarkStart w:id="0" w:name="OLE_LINK1"/>
          <w:bookmarkStart w:id="1" w:name="OLE_LINK2"/>
          <w:r w:rsidRPr="00EC58A2">
            <w:rPr>
              <w:rFonts w:cs="Arial"/>
              <w:b/>
              <w:sz w:val="16"/>
              <w:szCs w:val="16"/>
            </w:rPr>
            <w:t>Consequence</w:t>
          </w:r>
        </w:p>
      </w:tc>
      <w:tc>
        <w:tcPr>
          <w:tcW w:w="0" w:type="auto"/>
        </w:tcPr>
        <w:p w14:paraId="0702147F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Catastrophic</w:t>
          </w:r>
        </w:p>
      </w:tc>
      <w:tc>
        <w:tcPr>
          <w:tcW w:w="0" w:type="auto"/>
          <w:shd w:val="clear" w:color="auto" w:fill="FFC000"/>
        </w:tcPr>
        <w:p w14:paraId="75D911E4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23905C27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742C159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5A4612E2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  <w:tc>
        <w:tcPr>
          <w:tcW w:w="0" w:type="auto"/>
          <w:shd w:val="clear" w:color="auto" w:fill="7030A0"/>
        </w:tcPr>
        <w:p w14:paraId="4D4F42D7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AE6C77" w:rsidRPr="003916DA" w14:paraId="7602C8FD" w14:textId="77777777" w:rsidTr="00290604">
      <w:tc>
        <w:tcPr>
          <w:tcW w:w="0" w:type="auto"/>
          <w:vMerge/>
          <w:textDirection w:val="btLr"/>
        </w:tcPr>
        <w:p w14:paraId="1FDA36C9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11748FD2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Major</w:t>
          </w:r>
        </w:p>
      </w:tc>
      <w:tc>
        <w:tcPr>
          <w:tcW w:w="0" w:type="auto"/>
          <w:shd w:val="clear" w:color="auto" w:fill="92D050"/>
        </w:tcPr>
        <w:p w14:paraId="3FBE13C0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7A0889E2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349E9AD7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FF0000"/>
        </w:tcPr>
        <w:p w14:paraId="43A6E7C6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  <w:tc>
        <w:tcPr>
          <w:tcW w:w="0" w:type="auto"/>
          <w:shd w:val="clear" w:color="auto" w:fill="7030A0"/>
        </w:tcPr>
        <w:p w14:paraId="75165D36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High</w:t>
          </w:r>
        </w:p>
      </w:tc>
    </w:tr>
    <w:tr w:rsidR="00AE6C77" w:rsidRPr="003916DA" w14:paraId="2D4F31BC" w14:textId="77777777" w:rsidTr="00290604">
      <w:tc>
        <w:tcPr>
          <w:tcW w:w="0" w:type="auto"/>
          <w:vMerge/>
          <w:textDirection w:val="btLr"/>
        </w:tcPr>
        <w:p w14:paraId="63E59329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794B7278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Moderate</w:t>
          </w:r>
        </w:p>
      </w:tc>
      <w:tc>
        <w:tcPr>
          <w:tcW w:w="0" w:type="auto"/>
          <w:shd w:val="clear" w:color="auto" w:fill="00B050"/>
        </w:tcPr>
        <w:p w14:paraId="5E7358FB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0A298AE6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76C25AB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192005E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0000"/>
        </w:tcPr>
        <w:p w14:paraId="7C8FA238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High</w:t>
          </w:r>
        </w:p>
      </w:tc>
    </w:tr>
    <w:tr w:rsidR="00AE6C77" w:rsidRPr="003916DA" w14:paraId="3645BB0B" w14:textId="77777777" w:rsidTr="00290604">
      <w:tc>
        <w:tcPr>
          <w:tcW w:w="0" w:type="auto"/>
          <w:vMerge/>
          <w:textDirection w:val="btLr"/>
        </w:tcPr>
        <w:p w14:paraId="5233C8A5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27A5497E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Minor</w:t>
          </w:r>
        </w:p>
      </w:tc>
      <w:tc>
        <w:tcPr>
          <w:tcW w:w="0" w:type="auto"/>
          <w:shd w:val="clear" w:color="auto" w:fill="00B050"/>
        </w:tcPr>
        <w:p w14:paraId="0B0141A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4A40D6E5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3480FB9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FFC000"/>
        </w:tcPr>
        <w:p w14:paraId="53418981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  <w:tc>
        <w:tcPr>
          <w:tcW w:w="0" w:type="auto"/>
          <w:shd w:val="clear" w:color="auto" w:fill="FFC000"/>
        </w:tcPr>
        <w:p w14:paraId="1445010B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Medium</w:t>
          </w:r>
        </w:p>
      </w:tc>
    </w:tr>
    <w:tr w:rsidR="00AE6C77" w:rsidRPr="003916DA" w14:paraId="3552CA15" w14:textId="77777777" w:rsidTr="00290604">
      <w:trPr>
        <w:trHeight w:val="51"/>
      </w:trPr>
      <w:tc>
        <w:tcPr>
          <w:tcW w:w="0" w:type="auto"/>
          <w:vMerge/>
          <w:textDirection w:val="btLr"/>
        </w:tcPr>
        <w:p w14:paraId="2C2569BE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</w:tcPr>
        <w:p w14:paraId="32566236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Insignificant</w:t>
          </w:r>
        </w:p>
      </w:tc>
      <w:tc>
        <w:tcPr>
          <w:tcW w:w="0" w:type="auto"/>
          <w:shd w:val="clear" w:color="auto" w:fill="00B050"/>
        </w:tcPr>
        <w:p w14:paraId="37027055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00B050"/>
        </w:tcPr>
        <w:p w14:paraId="739C47FD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low</w:t>
          </w:r>
        </w:p>
      </w:tc>
      <w:tc>
        <w:tcPr>
          <w:tcW w:w="0" w:type="auto"/>
          <w:shd w:val="clear" w:color="auto" w:fill="92D050"/>
        </w:tcPr>
        <w:p w14:paraId="4D82B051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29B2F38F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  <w:tc>
        <w:tcPr>
          <w:tcW w:w="0" w:type="auto"/>
          <w:shd w:val="clear" w:color="auto" w:fill="92D050"/>
        </w:tcPr>
        <w:p w14:paraId="51369083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Low</w:t>
          </w:r>
        </w:p>
      </w:tc>
    </w:tr>
    <w:tr w:rsidR="00AE6C77" w:rsidRPr="003916DA" w14:paraId="20B3832D" w14:textId="77777777" w:rsidTr="00290604">
      <w:tc>
        <w:tcPr>
          <w:tcW w:w="0" w:type="auto"/>
          <w:vMerge/>
          <w:textDirection w:val="btLr"/>
        </w:tcPr>
        <w:p w14:paraId="441F4EF6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 w:val="restart"/>
        </w:tcPr>
        <w:p w14:paraId="00250A37" w14:textId="77777777" w:rsidR="00AE6C77" w:rsidRPr="008B0000" w:rsidRDefault="00AE6C77" w:rsidP="00290604">
          <w:pPr>
            <w:rPr>
              <w:rFonts w:cs="Arial"/>
              <w:b/>
              <w:sz w:val="16"/>
              <w:szCs w:val="16"/>
            </w:rPr>
          </w:pPr>
          <w:r w:rsidRPr="008B0000">
            <w:rPr>
              <w:rFonts w:cs="Arial"/>
              <w:b/>
              <w:sz w:val="16"/>
              <w:szCs w:val="16"/>
            </w:rPr>
            <w:t xml:space="preserve">R = </w:t>
          </w:r>
          <w:proofErr w:type="spellStart"/>
          <w:r w:rsidRPr="008B0000">
            <w:rPr>
              <w:rFonts w:cs="Arial"/>
              <w:b/>
              <w:sz w:val="16"/>
              <w:szCs w:val="16"/>
            </w:rPr>
            <w:t>LxC</w:t>
          </w:r>
          <w:proofErr w:type="spellEnd"/>
        </w:p>
      </w:tc>
      <w:tc>
        <w:tcPr>
          <w:tcW w:w="0" w:type="auto"/>
        </w:tcPr>
        <w:p w14:paraId="2805811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unlikely</w:t>
          </w:r>
        </w:p>
      </w:tc>
      <w:tc>
        <w:tcPr>
          <w:tcW w:w="0" w:type="auto"/>
        </w:tcPr>
        <w:p w14:paraId="763680DC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Unlikely</w:t>
          </w:r>
        </w:p>
      </w:tc>
      <w:tc>
        <w:tcPr>
          <w:tcW w:w="0" w:type="auto"/>
        </w:tcPr>
        <w:p w14:paraId="23FA6BEA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Fairly likely</w:t>
          </w:r>
        </w:p>
      </w:tc>
      <w:tc>
        <w:tcPr>
          <w:tcW w:w="0" w:type="auto"/>
        </w:tcPr>
        <w:p w14:paraId="590AAA60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Likely</w:t>
          </w:r>
        </w:p>
      </w:tc>
      <w:tc>
        <w:tcPr>
          <w:tcW w:w="0" w:type="auto"/>
        </w:tcPr>
        <w:p w14:paraId="093711D3" w14:textId="77777777" w:rsidR="00AE6C77" w:rsidRPr="003916DA" w:rsidRDefault="00AE6C77" w:rsidP="00290604">
          <w:pPr>
            <w:jc w:val="center"/>
            <w:rPr>
              <w:rFonts w:cs="Arial"/>
              <w:sz w:val="16"/>
              <w:szCs w:val="16"/>
            </w:rPr>
          </w:pPr>
          <w:r w:rsidRPr="003916DA">
            <w:rPr>
              <w:rFonts w:cs="Arial"/>
              <w:sz w:val="16"/>
              <w:szCs w:val="16"/>
            </w:rPr>
            <w:t>Very likely</w:t>
          </w:r>
        </w:p>
      </w:tc>
    </w:tr>
    <w:tr w:rsidR="00AE6C77" w:rsidRPr="003916DA" w14:paraId="7D92CD90" w14:textId="77777777" w:rsidTr="00290604">
      <w:trPr>
        <w:trHeight w:val="215"/>
      </w:trPr>
      <w:tc>
        <w:tcPr>
          <w:tcW w:w="0" w:type="auto"/>
          <w:vMerge/>
          <w:textDirection w:val="btLr"/>
        </w:tcPr>
        <w:p w14:paraId="21BC1FAE" w14:textId="77777777" w:rsidR="00AE6C77" w:rsidRPr="003916DA" w:rsidRDefault="00AE6C77" w:rsidP="00290604">
          <w:pPr>
            <w:ind w:left="113" w:right="113"/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vMerge/>
        </w:tcPr>
        <w:p w14:paraId="491810E1" w14:textId="77777777" w:rsidR="00AE6C77" w:rsidRPr="003916DA" w:rsidRDefault="00AE6C77" w:rsidP="00290604">
          <w:pPr>
            <w:rPr>
              <w:rFonts w:cs="Arial"/>
              <w:sz w:val="16"/>
              <w:szCs w:val="16"/>
            </w:rPr>
          </w:pPr>
        </w:p>
      </w:tc>
      <w:tc>
        <w:tcPr>
          <w:tcW w:w="0" w:type="auto"/>
          <w:gridSpan w:val="5"/>
        </w:tcPr>
        <w:p w14:paraId="3B4C6A32" w14:textId="77777777" w:rsidR="00AE6C77" w:rsidRPr="003916DA" w:rsidRDefault="00AE6C77" w:rsidP="00290604">
          <w:pPr>
            <w:jc w:val="center"/>
            <w:rPr>
              <w:rFonts w:cs="Arial"/>
              <w:b/>
              <w:sz w:val="16"/>
              <w:szCs w:val="16"/>
            </w:rPr>
          </w:pPr>
          <w:r w:rsidRPr="003916DA">
            <w:rPr>
              <w:rFonts w:cs="Arial"/>
              <w:b/>
              <w:sz w:val="16"/>
              <w:szCs w:val="16"/>
            </w:rPr>
            <w:t>Likelihood of hazardous event</w:t>
          </w:r>
        </w:p>
      </w:tc>
    </w:tr>
    <w:bookmarkEnd w:id="0"/>
    <w:bookmarkEnd w:id="1"/>
  </w:tbl>
  <w:p w14:paraId="03E4FF82" w14:textId="77777777" w:rsidR="00AE6C77" w:rsidRPr="00BD2CB5" w:rsidRDefault="00AE6C77" w:rsidP="00AE6C77">
    <w:pPr>
      <w:pStyle w:val="Footer"/>
    </w:pPr>
  </w:p>
  <w:p w14:paraId="032ACAD0" w14:textId="77777777" w:rsidR="00AE6C77" w:rsidRDefault="00AE6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13940" w14:textId="77777777" w:rsidR="006365A7" w:rsidRDefault="006365A7" w:rsidP="004F674E">
      <w:r>
        <w:separator/>
      </w:r>
    </w:p>
  </w:footnote>
  <w:footnote w:type="continuationSeparator" w:id="0">
    <w:p w14:paraId="16970EDF" w14:textId="77777777" w:rsidR="006365A7" w:rsidRDefault="006365A7" w:rsidP="004F6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7902" w14:textId="77777777" w:rsidR="006F7483" w:rsidRDefault="00F67FC5" w:rsidP="006F7483">
    <w:pPr>
      <w:pStyle w:val="Style1"/>
    </w:pPr>
    <w:r>
      <w:t xml:space="preserve"> </w:t>
    </w:r>
  </w:p>
  <w:p w14:paraId="67900A41" w14:textId="77777777" w:rsidR="006F7483" w:rsidRDefault="006F7483" w:rsidP="006F7483">
    <w:pPr>
      <w:pStyle w:val="Style1"/>
    </w:pPr>
  </w:p>
  <w:p w14:paraId="1BE65939" w14:textId="77777777" w:rsidR="0091692A" w:rsidRDefault="0091692A" w:rsidP="0091692A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AE97" w14:textId="77777777" w:rsidR="00AE6C77" w:rsidRDefault="00AE6C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C73876" wp14:editId="02CE010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1603375" cy="719455"/>
          <wp:effectExtent l="0" t="0" r="0" b="444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337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6946" w:type="dxa"/>
      <w:tblInd w:w="7621" w:type="dxa"/>
      <w:tblLook w:val="04A0" w:firstRow="1" w:lastRow="0" w:firstColumn="1" w:lastColumn="0" w:noHBand="0" w:noVBand="1"/>
    </w:tblPr>
    <w:tblGrid>
      <w:gridCol w:w="2461"/>
      <w:gridCol w:w="2217"/>
      <w:gridCol w:w="1134"/>
      <w:gridCol w:w="1134"/>
    </w:tblGrid>
    <w:tr w:rsidR="00AE6C77" w14:paraId="1C306F91" w14:textId="77777777" w:rsidTr="00E90827">
      <w:tc>
        <w:tcPr>
          <w:tcW w:w="2461" w:type="dxa"/>
          <w:shd w:val="clear" w:color="auto" w:fill="F2F2F2" w:themeFill="background1" w:themeFillShade="F2"/>
        </w:tcPr>
        <w:p w14:paraId="7F8FD0E9" w14:textId="77777777" w:rsidR="00AE6C77" w:rsidRPr="00AE6C77" w:rsidRDefault="00AE6C77" w:rsidP="00290604">
          <w:pPr>
            <w:pStyle w:val="Style1"/>
            <w:spacing w:before="80" w:after="80"/>
            <w:rPr>
              <w:b/>
            </w:rPr>
          </w:pPr>
          <w:r w:rsidRPr="00AE6C77">
            <w:rPr>
              <w:b/>
            </w:rPr>
            <w:t>File name:</w:t>
          </w:r>
        </w:p>
      </w:tc>
      <w:tc>
        <w:tcPr>
          <w:tcW w:w="4485" w:type="dxa"/>
          <w:gridSpan w:val="3"/>
        </w:tcPr>
        <w:p w14:paraId="4B4E76CD" w14:textId="49D7F347" w:rsidR="00AE6C77" w:rsidRDefault="00A96455" w:rsidP="00290604">
          <w:pPr>
            <w:pStyle w:val="Style1"/>
            <w:spacing w:before="80" w:after="80"/>
          </w:pPr>
          <w:r>
            <w:t>Research Risk Assessment</w:t>
          </w:r>
        </w:p>
      </w:tc>
    </w:tr>
    <w:tr w:rsidR="00AE6C77" w14:paraId="5B101214" w14:textId="77777777" w:rsidTr="00E90827">
      <w:tc>
        <w:tcPr>
          <w:tcW w:w="2461" w:type="dxa"/>
          <w:shd w:val="clear" w:color="auto" w:fill="F2F2F2" w:themeFill="background1" w:themeFillShade="F2"/>
        </w:tcPr>
        <w:p w14:paraId="0934C008" w14:textId="77777777" w:rsidR="00AE6C77" w:rsidRPr="00AE6C77" w:rsidRDefault="00AE6C77" w:rsidP="00290604">
          <w:pPr>
            <w:pStyle w:val="Style1"/>
            <w:spacing w:before="80" w:after="80"/>
            <w:rPr>
              <w:b/>
            </w:rPr>
          </w:pPr>
          <w:r w:rsidRPr="00AE6C77">
            <w:rPr>
              <w:b/>
            </w:rPr>
            <w:t>Risk assessment reference:</w:t>
          </w:r>
        </w:p>
      </w:tc>
      <w:tc>
        <w:tcPr>
          <w:tcW w:w="2217" w:type="dxa"/>
        </w:tcPr>
        <w:p w14:paraId="47B7A8C8" w14:textId="77777777" w:rsidR="00AE6C77" w:rsidRDefault="00AE6C77" w:rsidP="00290604">
          <w:pPr>
            <w:pStyle w:val="Style1"/>
            <w:spacing w:before="80" w:after="80"/>
          </w:pPr>
        </w:p>
      </w:tc>
      <w:tc>
        <w:tcPr>
          <w:tcW w:w="1134" w:type="dxa"/>
          <w:shd w:val="clear" w:color="auto" w:fill="F2F2F2" w:themeFill="background1" w:themeFillShade="F2"/>
        </w:tcPr>
        <w:p w14:paraId="6BD2CB22" w14:textId="77777777" w:rsidR="00AE6C77" w:rsidRDefault="00AE6C77" w:rsidP="00290604">
          <w:pPr>
            <w:pStyle w:val="Style1"/>
            <w:spacing w:before="80" w:after="80"/>
          </w:pPr>
          <w:r w:rsidRPr="00AE6C77">
            <w:rPr>
              <w:b/>
            </w:rPr>
            <w:t>Version number</w:t>
          </w:r>
          <w:r>
            <w:t>:</w:t>
          </w:r>
        </w:p>
      </w:tc>
      <w:tc>
        <w:tcPr>
          <w:tcW w:w="1134" w:type="dxa"/>
        </w:tcPr>
        <w:p w14:paraId="10C7C653" w14:textId="1DE046C1" w:rsidR="00AE6C77" w:rsidRDefault="00A96455" w:rsidP="00290604">
          <w:pPr>
            <w:pStyle w:val="Style1"/>
            <w:spacing w:before="80" w:after="80"/>
          </w:pPr>
          <w:r>
            <w:t>1</w:t>
          </w:r>
        </w:p>
      </w:tc>
    </w:tr>
  </w:tbl>
  <w:p w14:paraId="12925E63" w14:textId="77777777" w:rsidR="00AE6C77" w:rsidRDefault="00AE6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yNjA3twQSJpaGxko6SsGpxcWZ+XkgBYa1ANIlgwQsAAAA"/>
  </w:docVars>
  <w:rsids>
    <w:rsidRoot w:val="002A013F"/>
    <w:rsid w:val="000448DE"/>
    <w:rsid w:val="00184A6A"/>
    <w:rsid w:val="00264223"/>
    <w:rsid w:val="00271AC1"/>
    <w:rsid w:val="002A013F"/>
    <w:rsid w:val="002C20DC"/>
    <w:rsid w:val="002F604F"/>
    <w:rsid w:val="00334512"/>
    <w:rsid w:val="00350C28"/>
    <w:rsid w:val="00364962"/>
    <w:rsid w:val="003916DA"/>
    <w:rsid w:val="003A5FDC"/>
    <w:rsid w:val="00435DDD"/>
    <w:rsid w:val="00461C48"/>
    <w:rsid w:val="004847AB"/>
    <w:rsid w:val="004F674E"/>
    <w:rsid w:val="00533F0B"/>
    <w:rsid w:val="00552E6C"/>
    <w:rsid w:val="005B0744"/>
    <w:rsid w:val="006365A7"/>
    <w:rsid w:val="006365CD"/>
    <w:rsid w:val="006F7483"/>
    <w:rsid w:val="008839E8"/>
    <w:rsid w:val="0089483F"/>
    <w:rsid w:val="008B0000"/>
    <w:rsid w:val="008B75C1"/>
    <w:rsid w:val="008C2B04"/>
    <w:rsid w:val="0091692A"/>
    <w:rsid w:val="00996829"/>
    <w:rsid w:val="009D1868"/>
    <w:rsid w:val="00A31DAD"/>
    <w:rsid w:val="00A96455"/>
    <w:rsid w:val="00AC7A8F"/>
    <w:rsid w:val="00AE6C77"/>
    <w:rsid w:val="00B90263"/>
    <w:rsid w:val="00BD2CB5"/>
    <w:rsid w:val="00BD734B"/>
    <w:rsid w:val="00BE5DD1"/>
    <w:rsid w:val="00C14897"/>
    <w:rsid w:val="00C17C16"/>
    <w:rsid w:val="00C43704"/>
    <w:rsid w:val="00C725C4"/>
    <w:rsid w:val="00CE623A"/>
    <w:rsid w:val="00D27889"/>
    <w:rsid w:val="00DD0729"/>
    <w:rsid w:val="00DD3F05"/>
    <w:rsid w:val="00E90827"/>
    <w:rsid w:val="00EC58A2"/>
    <w:rsid w:val="00F20E3D"/>
    <w:rsid w:val="00F67FC5"/>
    <w:rsid w:val="00F8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A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744"/>
    <w:pPr>
      <w:spacing w:after="0" w:line="240" w:lineRule="auto"/>
    </w:pPr>
    <w:rPr>
      <w:rFonts w:ascii="Arial" w:hAnsi="Arial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rsid w:val="00AC7A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74E"/>
  </w:style>
  <w:style w:type="paragraph" w:styleId="Footer">
    <w:name w:val="footer"/>
    <w:basedOn w:val="Normal"/>
    <w:link w:val="FooterChar"/>
    <w:uiPriority w:val="99"/>
    <w:unhideWhenUsed/>
    <w:rsid w:val="004F6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74E"/>
  </w:style>
  <w:style w:type="paragraph" w:styleId="BalloonText">
    <w:name w:val="Balloon Text"/>
    <w:basedOn w:val="Normal"/>
    <w:link w:val="BalloonTextChar"/>
    <w:uiPriority w:val="99"/>
    <w:semiHidden/>
    <w:unhideWhenUsed/>
    <w:rsid w:val="004F67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7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6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AC7A8F"/>
    <w:pPr>
      <w:jc w:val="right"/>
    </w:pPr>
    <w:rPr>
      <w:rFonts w:cs="Times New Roman"/>
      <w:noProof/>
    </w:rPr>
  </w:style>
  <w:style w:type="character" w:styleId="Strong">
    <w:name w:val="Strong"/>
    <w:basedOn w:val="DefaultParagraphFont"/>
    <w:uiPriority w:val="22"/>
    <w:qFormat/>
    <w:rsid w:val="005B0744"/>
    <w:rPr>
      <w:rFonts w:ascii="Arial" w:hAnsi="Arial"/>
      <w:b/>
      <w:bCs/>
      <w:sz w:val="22"/>
    </w:rPr>
  </w:style>
  <w:style w:type="paragraph" w:styleId="NoSpacing">
    <w:name w:val="No Spacing"/>
    <w:aliases w:val="Heading"/>
    <w:basedOn w:val="ListParagraph"/>
    <w:next w:val="Heading1"/>
    <w:link w:val="NoSpacingChar"/>
    <w:qFormat/>
    <w:rsid w:val="00AC7A8F"/>
    <w:pPr>
      <w:spacing w:after="120"/>
      <w:ind w:left="0"/>
    </w:pPr>
    <w:rPr>
      <w:rFonts w:eastAsia="Times New Roman" w:cs="Times New Roman"/>
      <w:b/>
      <w:sz w:val="24"/>
      <w:szCs w:val="28"/>
    </w:rPr>
  </w:style>
  <w:style w:type="character" w:customStyle="1" w:styleId="NoSpacingChar">
    <w:name w:val="No Spacing Char"/>
    <w:aliases w:val="Heading Char"/>
    <w:basedOn w:val="DefaultParagraphFont"/>
    <w:link w:val="NoSpacing"/>
    <w:rsid w:val="00AC7A8F"/>
    <w:rPr>
      <w:rFonts w:ascii="Arial" w:eastAsia="Times New Roman" w:hAnsi="Arial" w:cs="Times New Roman"/>
      <w:b/>
      <w:sz w:val="24"/>
      <w:szCs w:val="28"/>
      <w:lang w:eastAsia="en-GB"/>
    </w:rPr>
  </w:style>
  <w:style w:type="paragraph" w:styleId="ListParagraph">
    <w:name w:val="List Paragraph"/>
    <w:basedOn w:val="Normal"/>
    <w:uiPriority w:val="34"/>
    <w:rsid w:val="00AC7A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ric\AppData\Local\Temp\MicrosoftEdgeDownloads\565b8ef0-9af1-4dfa-bf33-57622da66ef2\r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ra-template</Template>
  <TotalTime>0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2022-06-09T06:00:00Z</dcterms:created>
  <dcterms:modified xsi:type="dcterms:W3CDTF">2022-06-09T06:54:00Z</dcterms:modified>
</cp:coreProperties>
</file>